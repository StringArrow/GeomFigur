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84622B4" w14:textId="5AF10347" w:rsidR="0088522E" w:rsidRPr="00486730" w:rsidRDefault="0088522E" w:rsidP="00551B76">
      <w:pPr>
        <w:pStyle w:val="berschrift1"/>
        <w:numPr>
          <w:ilvl w:val="0"/>
          <w:numId w:val="0"/>
        </w:numPr>
      </w:pPr>
    </w:p>
    <w:sectPr w:rsidR="0088522E" w:rsidRPr="00486730" w:rsidSect="000054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595.35pt" w:h="841.95pt" w:code="9"/>
      <w:pgMar w:top="99.25pt" w:right="85.05pt" w:bottom="99.25pt" w:left="70.90pt" w:header="36pt" w:footer="36pt" w:gutter="0pt"/>
      <w:cols w:space="36pt"/>
      <w:noEndnote/>
      <w:docGrid w:linePitch="299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D41989" w14:textId="77777777" w:rsidR="00213FF3" w:rsidRDefault="00213FF3">
      <w:r>
        <w:separator/>
      </w:r>
    </w:p>
  </w:endnote>
  <w:endnote w:type="continuationSeparator" w:id="0">
    <w:p w14:paraId="52A15C11" w14:textId="77777777" w:rsidR="00213FF3" w:rsidRDefault="0021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4E5A452" w14:textId="77777777" w:rsidR="00FA33B1" w:rsidRDefault="00FA33B1">
    <w:pPr>
      <w:pStyle w:val="Fuzeil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17B1B2" w14:textId="77777777" w:rsidR="008613FF" w:rsidRPr="00486730" w:rsidRDefault="00DA6A4A" w:rsidP="00DA6A4A">
    <w:pPr>
      <w:pStyle w:val="Fuzeile1-zeilig"/>
    </w:pPr>
    <w:r>
      <w:t xml:space="preserve">Vertraulichkeitsklasse: </w:t>
    </w:r>
    <w:sdt>
      <w:sdtPr>
        <w:alias w:val="Vertraulichkeitsklasse"/>
        <w:tag w:val="Vertraulichkeitsklasse"/>
        <w:id w:val="-1911456995"/>
        <w:placeholder/>
        <w:dropDownList>
          <w:listItem w:value="Wählen Sie ein Element aus."/>
          <w:listItem w:displayText="öffentlich" w:value="öffentlich"/>
          <w:listItem w:displayText="intern" w:value="intern"/>
          <w:listItem w:displayText="vertraulich" w:value="vertraulich"/>
          <w:listItem w:displayText="streng vertraulich" w:value="streng vertraulich"/>
        </w:dropDownList>
      </w:sdtPr>
      <w:sdtEndPr/>
      <w:sdtContent>
        <w:r>
          <w:t>vertraulich</w:t>
        </w:r>
      </w:sdtContent>
    </w:sdt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8E6C0AE" w14:textId="77777777" w:rsidR="00FA33B1" w:rsidRDefault="00FA33B1">
    <w:pPr>
      <w:pStyle w:val="Fuzeile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13B1D8F" w14:textId="77777777" w:rsidR="00213FF3" w:rsidRDefault="00213FF3">
      <w:r>
        <w:separator/>
      </w:r>
    </w:p>
  </w:footnote>
  <w:footnote w:type="continuationSeparator" w:id="0">
    <w:p w14:paraId="681ED38A" w14:textId="77777777" w:rsidR="00213FF3" w:rsidRDefault="00213FF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E6ED13A" w14:textId="77777777" w:rsidR="00FA33B1" w:rsidRDefault="00FA33B1">
    <w:pPr>
      <w:pStyle w:val="Kopfzeile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041D275" w14:textId="2833CF69" w:rsidR="00FA33B1" w:rsidRDefault="00DC565A" w:rsidP="00DA0A6C">
    <w:pPr>
      <w:pStyle w:val="Kopfzeileeinzeilig"/>
    </w:pPr>
    <w:r>
      <w:rPr>
        <w:noProof/>
      </w:rPr>
      <w:drawing>
        <wp:anchor distT="0" distB="0" distL="114300" distR="114300" simplePos="0" relativeHeight="251658240" behindDoc="1" locked="1" layoutInCell="1" allowOverlap="1" wp14:anchorId="015640CD" wp14:editId="65009D7C">
          <wp:simplePos x="0" y="0"/>
          <wp:positionH relativeFrom="column">
            <wp:posOffset>-900430</wp:posOffset>
          </wp:positionH>
          <wp:positionV relativeFrom="page">
            <wp:posOffset>9525</wp:posOffset>
          </wp:positionV>
          <wp:extent cx="7541895" cy="10666730"/>
          <wp:effectExtent l="0" t="0" r="1905" b="1270"/>
          <wp:wrapNone/>
          <wp:docPr id="1" name="Grafik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briefboegen_s2_sycor_gmbh_deutsch_15_03_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895" cy="1066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="00FA33B1">
      <w:t>Geometrische Figuren</w: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F025454" w14:textId="77777777" w:rsidR="00FA33B1" w:rsidRDefault="00FA33B1">
    <w:pPr>
      <w:pStyle w:val="Kopfzeile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1694AE5A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1" w15:restartNumberingAfterBreak="0">
    <w:nsid w:val="FFFFFF7D"/>
    <w:multiLevelType w:val="singleLevel"/>
    <w:tmpl w:val="5C9A19F8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2" w15:restartNumberingAfterBreak="0">
    <w:nsid w:val="FFFFFF7E"/>
    <w:multiLevelType w:val="singleLevel"/>
    <w:tmpl w:val="06DEE4C0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3" w15:restartNumberingAfterBreak="0">
    <w:nsid w:val="FFFFFF7F"/>
    <w:multiLevelType w:val="singleLevel"/>
    <w:tmpl w:val="AE487A5E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4" w15:restartNumberingAfterBreak="0">
    <w:nsid w:val="FFFFFF80"/>
    <w:multiLevelType w:val="singleLevel"/>
    <w:tmpl w:val="A116371A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D4E8E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18030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C03450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E8A3A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FFFFFF89"/>
    <w:multiLevelType w:val="singleLevel"/>
    <w:tmpl w:val="539ACF5C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7C41F6F"/>
    <w:multiLevelType w:val="hybridMultilevel"/>
    <w:tmpl w:val="471A3F82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0DF34CB0"/>
    <w:multiLevelType w:val="multilevel"/>
    <w:tmpl w:val="0407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2" w15:restartNumberingAfterBreak="0">
    <w:nsid w:val="0FC23FF3"/>
    <w:multiLevelType w:val="multilevel"/>
    <w:tmpl w:val="08BC81B8"/>
    <w:styleLink w:val="FormatvorlageNummerierteListeLinks063cmHngend063cm"/>
    <w:lvl w:ilvl="0">
      <w:start w:val="1"/>
      <w:numFmt w:val="decimal"/>
      <w:lvlText w:val="%1."/>
      <w:lvlJc w:val="start"/>
      <w:pPr>
        <w:ind w:start="17.85pt" w:hanging="17.85pt"/>
      </w:pPr>
      <w:rPr>
        <w:rFonts w:ascii="Calibri" w:hAnsi="Calibri" w:hint="default"/>
        <w:b w:val="0"/>
        <w:i w:val="0"/>
        <w:color w:val="4D4D4D"/>
        <w:sz w:val="20"/>
      </w:rPr>
    </w:lvl>
    <w:lvl w:ilvl="1">
      <w:start w:val="1"/>
      <w:numFmt w:val="lowerLetter"/>
      <w:lvlText w:val="%2."/>
      <w:lvlJc w:val="start"/>
      <w:pPr>
        <w:ind w:start="36.85pt" w:hanging="19pt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lowerRoman"/>
      <w:lvlText w:val="%3."/>
      <w:lvlJc w:val="end"/>
      <w:pPr>
        <w:ind w:start="59.55pt" w:hanging="9.95pt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rFonts w:hint="default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rFonts w:hint="default"/>
      </w:rPr>
    </w:lvl>
    <w:lvl w:ilvl="5">
      <w:start w:val="1"/>
      <w:numFmt w:val="lowerRoman"/>
      <w:lvlText w:val="%6."/>
      <w:lvlJc w:val="end"/>
      <w:pPr>
        <w:ind w:start="216pt" w:hanging="9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rFonts w:hint="default"/>
      </w:rPr>
    </w:lvl>
    <w:lvl w:ilvl="8">
      <w:start w:val="1"/>
      <w:numFmt w:val="lowerRoman"/>
      <w:lvlText w:val="%9."/>
      <w:lvlJc w:val="end"/>
      <w:pPr>
        <w:ind w:start="324pt" w:hanging="9pt"/>
      </w:pPr>
      <w:rPr>
        <w:rFonts w:hint="default"/>
      </w:rPr>
    </w:lvl>
  </w:abstractNum>
  <w:abstractNum w:abstractNumId="13" w15:restartNumberingAfterBreak="0">
    <w:nsid w:val="13751C46"/>
    <w:multiLevelType w:val="multilevel"/>
    <w:tmpl w:val="0407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4" w15:restartNumberingAfterBreak="0">
    <w:nsid w:val="145B236A"/>
    <w:multiLevelType w:val="multilevel"/>
    <w:tmpl w:val="98D82CA6"/>
    <w:styleLink w:val="Liste-neu"/>
    <w:lvl w:ilvl="0">
      <w:start w:val="1"/>
      <w:numFmt w:val="decimal"/>
      <w:pStyle w:val="Liste"/>
      <w:lvlText w:val="%1."/>
      <w:lvlJc w:val="start"/>
      <w:pPr>
        <w:ind w:start="18pt" w:hanging="18pt"/>
      </w:pPr>
      <w:rPr>
        <w:rFonts w:ascii="Calibri" w:hAnsi="Calibri" w:hint="default"/>
        <w:b w:val="0"/>
        <w:i w:val="0"/>
        <w:sz w:val="20"/>
      </w:rPr>
    </w:lvl>
    <w:lvl w:ilvl="1">
      <w:start w:val="1"/>
      <w:numFmt w:val="lowerLetter"/>
      <w:pStyle w:val="Liste2"/>
      <w:lvlText w:val="%2."/>
      <w:lvlJc w:val="start"/>
      <w:pPr>
        <w:ind w:start="36.85pt" w:hanging="18.85pt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lowerRoman"/>
      <w:pStyle w:val="Liste3"/>
      <w:lvlText w:val="%3."/>
      <w:lvlJc w:val="start"/>
      <w:pPr>
        <w:ind w:start="54pt" w:hanging="17.15pt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(%4)"/>
      <w:lvlJc w:val="start"/>
      <w:pPr>
        <w:ind w:start="72pt" w:hanging="18pt"/>
      </w:pPr>
      <w:rPr>
        <w:rFonts w:hint="default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abstractNum w:abstractNumId="15" w15:restartNumberingAfterBreak="0">
    <w:nsid w:val="2E9953F1"/>
    <w:multiLevelType w:val="multilevel"/>
    <w:tmpl w:val="08BC81B8"/>
    <w:numStyleLink w:val="FormatvorlageNummerierteListeLinks063cmHngend063cm"/>
  </w:abstractNum>
  <w:abstractNum w:abstractNumId="16" w15:restartNumberingAfterBreak="0">
    <w:nsid w:val="43403F08"/>
    <w:multiLevelType w:val="multilevel"/>
    <w:tmpl w:val="3534845E"/>
    <w:styleLink w:val="berschriften-Gliederung"/>
    <w:lvl w:ilvl="0">
      <w:start w:val="1"/>
      <w:numFmt w:val="decimal"/>
      <w:pStyle w:val="berschrift1"/>
      <w:lvlText w:val="%1."/>
      <w:lvlJc w:val="start"/>
      <w:pPr>
        <w:ind w:start="18pt" w:hanging="18pt"/>
      </w:pPr>
      <w:rPr>
        <w:rFonts w:ascii="Calibri" w:hAnsi="Calibri" w:hint="default"/>
        <w:b/>
        <w:sz w:val="20"/>
      </w:rPr>
    </w:lvl>
    <w:lvl w:ilvl="1">
      <w:start w:val="1"/>
      <w:numFmt w:val="decimal"/>
      <w:pStyle w:val="berschrift2"/>
      <w:lvlText w:val="%1.%2."/>
      <w:lvlJc w:val="start"/>
      <w:pPr>
        <w:ind w:start="17.85pt" w:hanging="17.85pt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pStyle w:val="berschrift3"/>
      <w:lvlText w:val="%1.%2.%3"/>
      <w:lvlJc w:val="start"/>
      <w:pPr>
        <w:ind w:start="17.85pt" w:hanging="17.85pt"/>
      </w:pPr>
      <w:rPr>
        <w:rFonts w:ascii="Calibri" w:hAnsi="Calibri" w:hint="default"/>
        <w:b/>
        <w:i w:val="0"/>
        <w:sz w:val="20"/>
      </w:rPr>
    </w:lvl>
    <w:lvl w:ilvl="3">
      <w:start w:val="1"/>
      <w:numFmt w:val="decimal"/>
      <w:pStyle w:val="berschrift4"/>
      <w:lvlText w:val="%1.%2.%3.%4"/>
      <w:lvlJc w:val="start"/>
      <w:pPr>
        <w:ind w:start="17.85pt" w:hanging="17.85pt"/>
      </w:pPr>
      <w:rPr>
        <w:rFonts w:ascii="Calibri" w:hAnsi="Calibri" w:hint="default"/>
        <w:b/>
        <w:i w:val="0"/>
        <w:sz w:val="20"/>
      </w:rPr>
    </w:lvl>
    <w:lvl w:ilvl="4">
      <w:start w:val="1"/>
      <w:numFmt w:val="decimal"/>
      <w:pStyle w:val="berschrift5"/>
      <w:lvlText w:val="%1.%2.%3.%4.%5"/>
      <w:lvlJc w:val="start"/>
      <w:pPr>
        <w:ind w:start="17.85pt" w:hanging="17.85pt"/>
      </w:pPr>
      <w:rPr>
        <w:rFonts w:ascii="Calibri" w:hAnsi="Calibri" w:hint="default"/>
        <w:b/>
        <w:i w:val="0"/>
        <w:sz w:val="20"/>
      </w:rPr>
    </w:lvl>
    <w:lvl w:ilvl="5">
      <w:start w:val="1"/>
      <w:numFmt w:val="decimal"/>
      <w:pStyle w:val="berschrift6"/>
      <w:lvlText w:val="%1.%2.%3.%4.%5.%6"/>
      <w:lvlJc w:val="start"/>
      <w:pPr>
        <w:ind w:start="17.85pt" w:hanging="17.85pt"/>
      </w:pPr>
      <w:rPr>
        <w:rFonts w:ascii="Calibri" w:hAnsi="Calibri"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"/>
      <w:lvlJc w:val="start"/>
      <w:pPr>
        <w:ind w:start="17.85pt" w:hanging="17.85pt"/>
      </w:pPr>
      <w:rPr>
        <w:rFonts w:ascii="Calibri" w:hAnsi="Calibri" w:hint="default"/>
        <w:b/>
        <w:i w:val="0"/>
        <w:sz w:val="20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abstractNum w:abstractNumId="17" w15:restartNumberingAfterBreak="0">
    <w:nsid w:val="4452496F"/>
    <w:multiLevelType w:val="hybridMultilevel"/>
    <w:tmpl w:val="D200DF7A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5406497"/>
    <w:multiLevelType w:val="multilevel"/>
    <w:tmpl w:val="814CB6AC"/>
    <w:lvl w:ilvl="0">
      <w:numFmt w:val="bullet"/>
      <w:lvlText w:val=""/>
      <w:lvlJc w:val="start"/>
      <w:pPr>
        <w:tabs>
          <w:tab w:val="num" w:pos="14.20pt"/>
        </w:tabs>
        <w:ind w:start="14.20pt" w:hanging="14.20pt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4DDB226A"/>
    <w:multiLevelType w:val="multilevel"/>
    <w:tmpl w:val="98D82CA6"/>
    <w:numStyleLink w:val="Liste-neu"/>
  </w:abstractNum>
  <w:abstractNum w:abstractNumId="20" w15:restartNumberingAfterBreak="0">
    <w:nsid w:val="5184051E"/>
    <w:multiLevelType w:val="multilevel"/>
    <w:tmpl w:val="814CB6AC"/>
    <w:lvl w:ilvl="0">
      <w:numFmt w:val="bullet"/>
      <w:lvlText w:val=""/>
      <w:lvlJc w:val="start"/>
      <w:pPr>
        <w:tabs>
          <w:tab w:val="num" w:pos="14.20pt"/>
        </w:tabs>
        <w:ind w:start="14.20pt" w:hanging="14.20pt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4514FF8"/>
    <w:multiLevelType w:val="hybridMultilevel"/>
    <w:tmpl w:val="21447858"/>
    <w:lvl w:ilvl="0" w:tplc="04070001">
      <w:start w:val="1"/>
      <w:numFmt w:val="bullet"/>
      <w:lvlText w:val=""/>
      <w:lvlJc w:val="start"/>
      <w:pPr>
        <w:ind w:start="53.45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22" w15:restartNumberingAfterBreak="0">
    <w:nsid w:val="758C52D9"/>
    <w:multiLevelType w:val="hybridMultilevel"/>
    <w:tmpl w:val="2B3017C0"/>
    <w:lvl w:ilvl="0" w:tplc="0407000F">
      <w:start w:val="1"/>
      <w:numFmt w:val="decimal"/>
      <w:lvlText w:val="%1."/>
      <w:lvlJc w:val="start"/>
      <w:pPr>
        <w:ind w:start="36pt" w:hanging="18pt"/>
      </w:pPr>
    </w:lvl>
    <w:lvl w:ilvl="1" w:tplc="04070019" w:tentative="1">
      <w:start w:val="1"/>
      <w:numFmt w:val="lowerLetter"/>
      <w:lvlText w:val="%2."/>
      <w:lvlJc w:val="start"/>
      <w:pPr>
        <w:ind w:start="72pt" w:hanging="18pt"/>
      </w:pPr>
    </w:lvl>
    <w:lvl w:ilvl="2" w:tplc="0407001B" w:tentative="1">
      <w:start w:val="1"/>
      <w:numFmt w:val="lowerRoman"/>
      <w:lvlText w:val="%3."/>
      <w:lvlJc w:val="end"/>
      <w:pPr>
        <w:ind w:start="108pt" w:hanging="9pt"/>
      </w:pPr>
    </w:lvl>
    <w:lvl w:ilvl="3" w:tplc="0407000F" w:tentative="1">
      <w:start w:val="1"/>
      <w:numFmt w:val="decimal"/>
      <w:lvlText w:val="%4."/>
      <w:lvlJc w:val="start"/>
      <w:pPr>
        <w:ind w:start="144pt" w:hanging="18pt"/>
      </w:pPr>
    </w:lvl>
    <w:lvl w:ilvl="4" w:tplc="04070019" w:tentative="1">
      <w:start w:val="1"/>
      <w:numFmt w:val="lowerLetter"/>
      <w:lvlText w:val="%5."/>
      <w:lvlJc w:val="start"/>
      <w:pPr>
        <w:ind w:start="180pt" w:hanging="18pt"/>
      </w:pPr>
    </w:lvl>
    <w:lvl w:ilvl="5" w:tplc="0407001B" w:tentative="1">
      <w:start w:val="1"/>
      <w:numFmt w:val="lowerRoman"/>
      <w:lvlText w:val="%6."/>
      <w:lvlJc w:val="end"/>
      <w:pPr>
        <w:ind w:start="216pt" w:hanging="9pt"/>
      </w:pPr>
    </w:lvl>
    <w:lvl w:ilvl="6" w:tplc="0407000F" w:tentative="1">
      <w:start w:val="1"/>
      <w:numFmt w:val="decimal"/>
      <w:lvlText w:val="%7."/>
      <w:lvlJc w:val="start"/>
      <w:pPr>
        <w:ind w:start="252pt" w:hanging="18pt"/>
      </w:pPr>
    </w:lvl>
    <w:lvl w:ilvl="7" w:tplc="04070019" w:tentative="1">
      <w:start w:val="1"/>
      <w:numFmt w:val="lowerLetter"/>
      <w:lvlText w:val="%8."/>
      <w:lvlJc w:val="start"/>
      <w:pPr>
        <w:ind w:start="288pt" w:hanging="18pt"/>
      </w:pPr>
    </w:lvl>
    <w:lvl w:ilvl="8" w:tplc="0407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9"/>
  </w:num>
  <w:num w:numId="5">
    <w:abstractNumId w:val="11"/>
  </w:num>
  <w:num w:numId="6">
    <w:abstractNumId w:val="17"/>
  </w:num>
  <w:num w:numId="7">
    <w:abstractNumId w:val="18"/>
  </w:num>
  <w:num w:numId="8">
    <w:abstractNumId w:val="20"/>
  </w:num>
  <w:num w:numId="9">
    <w:abstractNumId w:val="13"/>
  </w:num>
  <w:num w:numId="10">
    <w:abstractNumId w:val="22"/>
  </w:num>
  <w:num w:numId="11">
    <w:abstractNumId w:val="15"/>
  </w:num>
  <w:num w:numId="12">
    <w:abstractNumId w:val="10"/>
  </w:num>
  <w:num w:numId="13">
    <w:abstractNumId w:val="2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5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B1"/>
    <w:rsid w:val="00005436"/>
    <w:rsid w:val="000134B2"/>
    <w:rsid w:val="00015F37"/>
    <w:rsid w:val="0001651B"/>
    <w:rsid w:val="0001798E"/>
    <w:rsid w:val="000206CC"/>
    <w:rsid w:val="000271C1"/>
    <w:rsid w:val="000504B9"/>
    <w:rsid w:val="00055429"/>
    <w:rsid w:val="00064B37"/>
    <w:rsid w:val="00073AC0"/>
    <w:rsid w:val="00074E5F"/>
    <w:rsid w:val="0008501A"/>
    <w:rsid w:val="00086EC6"/>
    <w:rsid w:val="0009370E"/>
    <w:rsid w:val="000973FE"/>
    <w:rsid w:val="000A0878"/>
    <w:rsid w:val="000A18C4"/>
    <w:rsid w:val="000A3242"/>
    <w:rsid w:val="000A5618"/>
    <w:rsid w:val="000C0C1A"/>
    <w:rsid w:val="000F1726"/>
    <w:rsid w:val="000F1C2F"/>
    <w:rsid w:val="000F5350"/>
    <w:rsid w:val="00107F95"/>
    <w:rsid w:val="00111E2C"/>
    <w:rsid w:val="001149F6"/>
    <w:rsid w:val="001215E9"/>
    <w:rsid w:val="00126DE1"/>
    <w:rsid w:val="001372CF"/>
    <w:rsid w:val="001466CF"/>
    <w:rsid w:val="00153790"/>
    <w:rsid w:val="00153A02"/>
    <w:rsid w:val="0016074E"/>
    <w:rsid w:val="001614C5"/>
    <w:rsid w:val="00161A92"/>
    <w:rsid w:val="001A642C"/>
    <w:rsid w:val="001A6524"/>
    <w:rsid w:val="001B61DA"/>
    <w:rsid w:val="001C218B"/>
    <w:rsid w:val="001D0738"/>
    <w:rsid w:val="001E2710"/>
    <w:rsid w:val="00202915"/>
    <w:rsid w:val="00206EA0"/>
    <w:rsid w:val="00211AEC"/>
    <w:rsid w:val="00213A9B"/>
    <w:rsid w:val="00213FF3"/>
    <w:rsid w:val="00225C5A"/>
    <w:rsid w:val="00231AA4"/>
    <w:rsid w:val="00231ADA"/>
    <w:rsid w:val="0023294B"/>
    <w:rsid w:val="00235A1F"/>
    <w:rsid w:val="00236699"/>
    <w:rsid w:val="00242EDF"/>
    <w:rsid w:val="00245E1B"/>
    <w:rsid w:val="00252CDE"/>
    <w:rsid w:val="002631AF"/>
    <w:rsid w:val="00263B8C"/>
    <w:rsid w:val="002644A2"/>
    <w:rsid w:val="00267AA4"/>
    <w:rsid w:val="002817C5"/>
    <w:rsid w:val="0028495C"/>
    <w:rsid w:val="00286712"/>
    <w:rsid w:val="00294B63"/>
    <w:rsid w:val="002A64E0"/>
    <w:rsid w:val="002A7829"/>
    <w:rsid w:val="002B5767"/>
    <w:rsid w:val="002C4006"/>
    <w:rsid w:val="002E0F7B"/>
    <w:rsid w:val="002E4B3E"/>
    <w:rsid w:val="002F041A"/>
    <w:rsid w:val="00301674"/>
    <w:rsid w:val="00315DC7"/>
    <w:rsid w:val="00316C01"/>
    <w:rsid w:val="00332368"/>
    <w:rsid w:val="0033515E"/>
    <w:rsid w:val="003354D2"/>
    <w:rsid w:val="0033750D"/>
    <w:rsid w:val="003410AA"/>
    <w:rsid w:val="003434A6"/>
    <w:rsid w:val="00347DB3"/>
    <w:rsid w:val="00351EB8"/>
    <w:rsid w:val="00355BAD"/>
    <w:rsid w:val="00362E58"/>
    <w:rsid w:val="00363DFB"/>
    <w:rsid w:val="00376279"/>
    <w:rsid w:val="00384CDC"/>
    <w:rsid w:val="00385A70"/>
    <w:rsid w:val="003869D1"/>
    <w:rsid w:val="003940FD"/>
    <w:rsid w:val="003977FA"/>
    <w:rsid w:val="003C58BD"/>
    <w:rsid w:val="003D7331"/>
    <w:rsid w:val="003E455F"/>
    <w:rsid w:val="003E46E0"/>
    <w:rsid w:val="003F149E"/>
    <w:rsid w:val="003F1C77"/>
    <w:rsid w:val="003F3C67"/>
    <w:rsid w:val="003F611C"/>
    <w:rsid w:val="00400DAE"/>
    <w:rsid w:val="0040139F"/>
    <w:rsid w:val="004046F0"/>
    <w:rsid w:val="00415B5C"/>
    <w:rsid w:val="0041748C"/>
    <w:rsid w:val="0042068C"/>
    <w:rsid w:val="00420F4E"/>
    <w:rsid w:val="004365E1"/>
    <w:rsid w:val="00440CDC"/>
    <w:rsid w:val="00445794"/>
    <w:rsid w:val="0046025D"/>
    <w:rsid w:val="0046769C"/>
    <w:rsid w:val="0047231A"/>
    <w:rsid w:val="00482D70"/>
    <w:rsid w:val="00484D6D"/>
    <w:rsid w:val="00486730"/>
    <w:rsid w:val="00487B14"/>
    <w:rsid w:val="00495817"/>
    <w:rsid w:val="004B3CC9"/>
    <w:rsid w:val="004C05C2"/>
    <w:rsid w:val="004D0F7A"/>
    <w:rsid w:val="004D0FD4"/>
    <w:rsid w:val="004F4562"/>
    <w:rsid w:val="00500639"/>
    <w:rsid w:val="00521476"/>
    <w:rsid w:val="00523F60"/>
    <w:rsid w:val="00525943"/>
    <w:rsid w:val="005324C2"/>
    <w:rsid w:val="00543BAB"/>
    <w:rsid w:val="00551B76"/>
    <w:rsid w:val="00557FC2"/>
    <w:rsid w:val="00567417"/>
    <w:rsid w:val="0057377B"/>
    <w:rsid w:val="00574A0B"/>
    <w:rsid w:val="00577E55"/>
    <w:rsid w:val="00586782"/>
    <w:rsid w:val="00591B67"/>
    <w:rsid w:val="005969D4"/>
    <w:rsid w:val="005A632B"/>
    <w:rsid w:val="005B127F"/>
    <w:rsid w:val="005B2FBE"/>
    <w:rsid w:val="005B3882"/>
    <w:rsid w:val="005C0EE5"/>
    <w:rsid w:val="005C2304"/>
    <w:rsid w:val="005D386D"/>
    <w:rsid w:val="005D527A"/>
    <w:rsid w:val="005E3D56"/>
    <w:rsid w:val="005E5C7E"/>
    <w:rsid w:val="005E7443"/>
    <w:rsid w:val="005F248E"/>
    <w:rsid w:val="005F28C2"/>
    <w:rsid w:val="00606441"/>
    <w:rsid w:val="00620AD8"/>
    <w:rsid w:val="00620C38"/>
    <w:rsid w:val="0063141A"/>
    <w:rsid w:val="0063294E"/>
    <w:rsid w:val="0063418A"/>
    <w:rsid w:val="006600C5"/>
    <w:rsid w:val="006624D4"/>
    <w:rsid w:val="006651DD"/>
    <w:rsid w:val="006917C3"/>
    <w:rsid w:val="0069475E"/>
    <w:rsid w:val="006A69BB"/>
    <w:rsid w:val="006B3CD6"/>
    <w:rsid w:val="006C3D9D"/>
    <w:rsid w:val="006C66EB"/>
    <w:rsid w:val="006F0CF9"/>
    <w:rsid w:val="006F745A"/>
    <w:rsid w:val="00702B22"/>
    <w:rsid w:val="00714182"/>
    <w:rsid w:val="00717150"/>
    <w:rsid w:val="0072099D"/>
    <w:rsid w:val="00732C8A"/>
    <w:rsid w:val="00742303"/>
    <w:rsid w:val="00742B0E"/>
    <w:rsid w:val="0074417B"/>
    <w:rsid w:val="007576E3"/>
    <w:rsid w:val="00763B9C"/>
    <w:rsid w:val="00764FDD"/>
    <w:rsid w:val="00766E27"/>
    <w:rsid w:val="007673A0"/>
    <w:rsid w:val="00791A2A"/>
    <w:rsid w:val="00792961"/>
    <w:rsid w:val="00793713"/>
    <w:rsid w:val="00795818"/>
    <w:rsid w:val="007A0F13"/>
    <w:rsid w:val="007A4DB5"/>
    <w:rsid w:val="007A68D6"/>
    <w:rsid w:val="007C4FB3"/>
    <w:rsid w:val="007C5C15"/>
    <w:rsid w:val="007E10F9"/>
    <w:rsid w:val="007E4D67"/>
    <w:rsid w:val="007F3DA9"/>
    <w:rsid w:val="007F5AD6"/>
    <w:rsid w:val="00801906"/>
    <w:rsid w:val="008045CA"/>
    <w:rsid w:val="0080550C"/>
    <w:rsid w:val="0081577A"/>
    <w:rsid w:val="00830377"/>
    <w:rsid w:val="00832961"/>
    <w:rsid w:val="00833BE4"/>
    <w:rsid w:val="008360B5"/>
    <w:rsid w:val="00841127"/>
    <w:rsid w:val="00845D1A"/>
    <w:rsid w:val="00851154"/>
    <w:rsid w:val="00854593"/>
    <w:rsid w:val="008613FF"/>
    <w:rsid w:val="008671FC"/>
    <w:rsid w:val="008771BC"/>
    <w:rsid w:val="0088522E"/>
    <w:rsid w:val="00892262"/>
    <w:rsid w:val="008A2C8D"/>
    <w:rsid w:val="008B67DA"/>
    <w:rsid w:val="008C0B4D"/>
    <w:rsid w:val="008C7088"/>
    <w:rsid w:val="008D4105"/>
    <w:rsid w:val="008E1FB1"/>
    <w:rsid w:val="008E3E18"/>
    <w:rsid w:val="008E48A8"/>
    <w:rsid w:val="008F1A63"/>
    <w:rsid w:val="008F2CF7"/>
    <w:rsid w:val="008F466B"/>
    <w:rsid w:val="00900412"/>
    <w:rsid w:val="009007AA"/>
    <w:rsid w:val="00901CFF"/>
    <w:rsid w:val="00904732"/>
    <w:rsid w:val="00907194"/>
    <w:rsid w:val="00915947"/>
    <w:rsid w:val="009173FE"/>
    <w:rsid w:val="00931A7F"/>
    <w:rsid w:val="009409DF"/>
    <w:rsid w:val="00941E7F"/>
    <w:rsid w:val="00942DF0"/>
    <w:rsid w:val="00951791"/>
    <w:rsid w:val="0095405A"/>
    <w:rsid w:val="00955767"/>
    <w:rsid w:val="0096623C"/>
    <w:rsid w:val="009712FE"/>
    <w:rsid w:val="009735D2"/>
    <w:rsid w:val="00991499"/>
    <w:rsid w:val="00992334"/>
    <w:rsid w:val="009A3D86"/>
    <w:rsid w:val="009B4238"/>
    <w:rsid w:val="009D2C7D"/>
    <w:rsid w:val="009D3424"/>
    <w:rsid w:val="009E23E7"/>
    <w:rsid w:val="00A00D56"/>
    <w:rsid w:val="00A26D85"/>
    <w:rsid w:val="00A41133"/>
    <w:rsid w:val="00A4285A"/>
    <w:rsid w:val="00A52798"/>
    <w:rsid w:val="00A54531"/>
    <w:rsid w:val="00A60CEB"/>
    <w:rsid w:val="00A7019B"/>
    <w:rsid w:val="00A70882"/>
    <w:rsid w:val="00A75BE4"/>
    <w:rsid w:val="00A859B4"/>
    <w:rsid w:val="00AA210B"/>
    <w:rsid w:val="00AB56C6"/>
    <w:rsid w:val="00AB7BCA"/>
    <w:rsid w:val="00AD1660"/>
    <w:rsid w:val="00AF0E04"/>
    <w:rsid w:val="00B0134E"/>
    <w:rsid w:val="00B11170"/>
    <w:rsid w:val="00B1211B"/>
    <w:rsid w:val="00B17D85"/>
    <w:rsid w:val="00B209C7"/>
    <w:rsid w:val="00B26E7A"/>
    <w:rsid w:val="00B51822"/>
    <w:rsid w:val="00B62B58"/>
    <w:rsid w:val="00B6564A"/>
    <w:rsid w:val="00B71F53"/>
    <w:rsid w:val="00B73413"/>
    <w:rsid w:val="00B832E1"/>
    <w:rsid w:val="00B91646"/>
    <w:rsid w:val="00B94774"/>
    <w:rsid w:val="00B97CD8"/>
    <w:rsid w:val="00BA516E"/>
    <w:rsid w:val="00BB1C1E"/>
    <w:rsid w:val="00BC272A"/>
    <w:rsid w:val="00BC6CE5"/>
    <w:rsid w:val="00BE3EE9"/>
    <w:rsid w:val="00BE7BE0"/>
    <w:rsid w:val="00BF33FF"/>
    <w:rsid w:val="00C00737"/>
    <w:rsid w:val="00C0155D"/>
    <w:rsid w:val="00C179FA"/>
    <w:rsid w:val="00C209C8"/>
    <w:rsid w:val="00C20DF6"/>
    <w:rsid w:val="00C45042"/>
    <w:rsid w:val="00C57C23"/>
    <w:rsid w:val="00C65ADF"/>
    <w:rsid w:val="00C65EAB"/>
    <w:rsid w:val="00C74C6B"/>
    <w:rsid w:val="00C7735B"/>
    <w:rsid w:val="00C81D83"/>
    <w:rsid w:val="00C852AB"/>
    <w:rsid w:val="00C943CE"/>
    <w:rsid w:val="00C95B01"/>
    <w:rsid w:val="00C96D5D"/>
    <w:rsid w:val="00C970AA"/>
    <w:rsid w:val="00CB63C6"/>
    <w:rsid w:val="00CE7195"/>
    <w:rsid w:val="00CF0BD5"/>
    <w:rsid w:val="00CF3A37"/>
    <w:rsid w:val="00D02AA7"/>
    <w:rsid w:val="00D56567"/>
    <w:rsid w:val="00D67FE2"/>
    <w:rsid w:val="00D72E28"/>
    <w:rsid w:val="00D85F9C"/>
    <w:rsid w:val="00D876C0"/>
    <w:rsid w:val="00DA0A6C"/>
    <w:rsid w:val="00DA6A4A"/>
    <w:rsid w:val="00DB23BC"/>
    <w:rsid w:val="00DC565A"/>
    <w:rsid w:val="00DD3844"/>
    <w:rsid w:val="00DD43EC"/>
    <w:rsid w:val="00DE6264"/>
    <w:rsid w:val="00DF54C9"/>
    <w:rsid w:val="00E072F7"/>
    <w:rsid w:val="00E27976"/>
    <w:rsid w:val="00E35CA5"/>
    <w:rsid w:val="00E37846"/>
    <w:rsid w:val="00E4695E"/>
    <w:rsid w:val="00E476AE"/>
    <w:rsid w:val="00E53D28"/>
    <w:rsid w:val="00E57E4A"/>
    <w:rsid w:val="00E645BE"/>
    <w:rsid w:val="00E72646"/>
    <w:rsid w:val="00E84A45"/>
    <w:rsid w:val="00E84B5A"/>
    <w:rsid w:val="00E86AF6"/>
    <w:rsid w:val="00E86FDF"/>
    <w:rsid w:val="00EA11D9"/>
    <w:rsid w:val="00EB1254"/>
    <w:rsid w:val="00EB6AB8"/>
    <w:rsid w:val="00EC168C"/>
    <w:rsid w:val="00EC1F87"/>
    <w:rsid w:val="00EC266A"/>
    <w:rsid w:val="00ED17FC"/>
    <w:rsid w:val="00ED1F1E"/>
    <w:rsid w:val="00EF32DC"/>
    <w:rsid w:val="00F03D09"/>
    <w:rsid w:val="00F22C0B"/>
    <w:rsid w:val="00F24A79"/>
    <w:rsid w:val="00F265B2"/>
    <w:rsid w:val="00F4234C"/>
    <w:rsid w:val="00F55A58"/>
    <w:rsid w:val="00F60EE3"/>
    <w:rsid w:val="00F70932"/>
    <w:rsid w:val="00F807FF"/>
    <w:rsid w:val="00FA1EDF"/>
    <w:rsid w:val="00FA33B1"/>
    <w:rsid w:val="00FA76F1"/>
    <w:rsid w:val="00FB15FF"/>
    <w:rsid w:val="00FB1E7F"/>
    <w:rsid w:val="00FB2899"/>
    <w:rsid w:val="00FB6790"/>
    <w:rsid w:val="00FD5943"/>
    <w:rsid w:val="00FF0C54"/>
    <w:rsid w:val="00FF2FE4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8852C3D"/>
  <w15:chartTrackingRefBased/>
  <w15:docId w15:val="{9C216EDA-8E02-45C3-A372-6E833A7C05D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808080" w:themeColor="background1" w:themeShade="80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C0B4D"/>
    <w:pPr>
      <w:spacing w:after="12pt"/>
    </w:pPr>
    <w:rPr>
      <w:color w:val="4D4D4D"/>
      <w:sz w:val="20"/>
    </w:rPr>
  </w:style>
  <w:style w:type="paragraph" w:styleId="berschrift1">
    <w:name w:val="heading 1"/>
    <w:basedOn w:val="Standard"/>
    <w:next w:val="Standard"/>
    <w:qFormat/>
    <w:rsid w:val="00B209C7"/>
    <w:pPr>
      <w:keepNext/>
      <w:numPr>
        <w:numId w:val="1"/>
      </w:numPr>
      <w:spacing w:before="12pt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B209C7"/>
    <w:pPr>
      <w:keepNext/>
      <w:numPr>
        <w:ilvl w:val="1"/>
        <w:numId w:val="1"/>
      </w:numPr>
      <w:spacing w:before="12pt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B209C7"/>
    <w:pPr>
      <w:keepNext/>
      <w:numPr>
        <w:ilvl w:val="2"/>
        <w:numId w:val="1"/>
      </w:numPr>
      <w:spacing w:before="12pt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B209C7"/>
    <w:pPr>
      <w:keepNext/>
      <w:numPr>
        <w:ilvl w:val="3"/>
        <w:numId w:val="1"/>
      </w:numPr>
      <w:spacing w:before="12pt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B209C7"/>
    <w:pPr>
      <w:numPr>
        <w:ilvl w:val="4"/>
        <w:numId w:val="1"/>
      </w:numPr>
      <w:spacing w:before="12pt"/>
      <w:outlineLvl w:val="4"/>
    </w:pPr>
    <w:rPr>
      <w:b/>
    </w:rPr>
  </w:style>
  <w:style w:type="paragraph" w:styleId="berschrift6">
    <w:name w:val="heading 6"/>
    <w:basedOn w:val="Standard"/>
    <w:next w:val="Standard"/>
    <w:rsid w:val="00B209C7"/>
    <w:pPr>
      <w:keepNext/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B209C7"/>
    <w:pPr>
      <w:keepNext/>
      <w:numPr>
        <w:ilvl w:val="6"/>
        <w:numId w:val="1"/>
      </w:numPr>
      <w:outlineLvl w:val="6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Headline">
    <w:name w:val="Deckblatt Headline"/>
    <w:basedOn w:val="Standard"/>
    <w:next w:val="Standard"/>
    <w:rsid w:val="00B209C7"/>
    <w:pPr>
      <w:spacing w:before="132pt" w:after="36pt"/>
    </w:pPr>
    <w:rPr>
      <w:b/>
      <w:i/>
      <w:sz w:val="32"/>
    </w:rPr>
  </w:style>
  <w:style w:type="paragraph" w:customStyle="1" w:styleId="DeckblattSubline">
    <w:name w:val="Deckblatt Subline"/>
    <w:basedOn w:val="DeckblattHeadline"/>
    <w:rsid w:val="00B209C7"/>
    <w:pPr>
      <w:spacing w:before="12pt" w:after="12pt"/>
    </w:pPr>
    <w:rPr>
      <w:i w:val="0"/>
      <w:sz w:val="28"/>
    </w:rPr>
  </w:style>
  <w:style w:type="paragraph" w:customStyle="1" w:styleId="Fuzeile1-zeilig">
    <w:name w:val="Fußzeile 1-zeilig"/>
    <w:basedOn w:val="Standard"/>
    <w:rsid w:val="00B209C7"/>
    <w:pPr>
      <w:tabs>
        <w:tab w:val="end" w:pos="496.15pt"/>
      </w:tabs>
      <w:spacing w:before="18pt" w:after="0pt"/>
    </w:pPr>
    <w:rPr>
      <w:sz w:val="15"/>
    </w:rPr>
  </w:style>
  <w:style w:type="paragraph" w:customStyle="1" w:styleId="Fuzeile2-zeilig">
    <w:name w:val="Fußzeile 2-zeilig"/>
    <w:basedOn w:val="Fuzeile1-zeilig"/>
    <w:rsid w:val="00B209C7"/>
    <w:pPr>
      <w:ind w:end="-1.40pt"/>
    </w:pPr>
  </w:style>
  <w:style w:type="paragraph" w:customStyle="1" w:styleId="Kopfzeileeinzeilig">
    <w:name w:val="Kopfzeile (einzeilig)"/>
    <w:basedOn w:val="Standard"/>
    <w:rsid w:val="00B209C7"/>
    <w:pPr>
      <w:tabs>
        <w:tab w:val="end" w:pos="416.75pt"/>
      </w:tabs>
      <w:spacing w:before="42pt" w:after="24pt"/>
    </w:pPr>
    <w:rPr>
      <w:b/>
      <w:i/>
      <w:sz w:val="28"/>
    </w:rPr>
  </w:style>
  <w:style w:type="paragraph" w:customStyle="1" w:styleId="Kopfzeile2-zeiligVertrag">
    <w:name w:val="Kopfzeile 2-zeilig (Vertrag)"/>
    <w:basedOn w:val="Standard"/>
    <w:next w:val="Standard"/>
    <w:link w:val="Kopfzeile2-zeiligVertragZchn"/>
    <w:rsid w:val="00B209C7"/>
    <w:pPr>
      <w:tabs>
        <w:tab w:val="end" w:pos="418.20pt"/>
      </w:tabs>
      <w:spacing w:before="42pt" w:after="24pt"/>
    </w:pPr>
    <w:rPr>
      <w:b/>
      <w:i/>
      <w:sz w:val="24"/>
    </w:rPr>
  </w:style>
  <w:style w:type="character" w:customStyle="1" w:styleId="Kopfzeile2-zeiligVertragZchn">
    <w:name w:val="Kopfzeile 2-zeilig (Vertrag) Zchn"/>
    <w:link w:val="Kopfzeile2-zeiligVertrag"/>
    <w:rsid w:val="00B209C7"/>
    <w:rPr>
      <w:b/>
      <w:i/>
      <w:color w:val="4D4D4D"/>
      <w:sz w:val="24"/>
    </w:rPr>
  </w:style>
  <w:style w:type="paragraph" w:styleId="Verzeichnis1">
    <w:name w:val="toc 1"/>
    <w:basedOn w:val="Standard"/>
    <w:next w:val="Standard"/>
    <w:autoRedefine/>
    <w:uiPriority w:val="39"/>
    <w:rsid w:val="00074E5F"/>
    <w:pPr>
      <w:tabs>
        <w:tab w:val="start" w:pos="30pt"/>
        <w:tab w:val="end" w:leader="dot" w:pos="418.20pt"/>
      </w:tabs>
      <w:spacing w:before="6pt" w:after="0p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074E5F"/>
    <w:pPr>
      <w:tabs>
        <w:tab w:val="start" w:pos="49.65pt"/>
        <w:tab w:val="end" w:leader="dot" w:pos="418.15pt"/>
      </w:tabs>
      <w:spacing w:after="0pt"/>
      <w:ind w:start="9.90p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rsid w:val="00074E5F"/>
    <w:pPr>
      <w:tabs>
        <w:tab w:val="start" w:pos="63.80pt"/>
        <w:tab w:val="end" w:leader="dot" w:pos="418.15pt"/>
      </w:tabs>
      <w:spacing w:after="0pt"/>
      <w:ind w:start="20.15p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074E5F"/>
    <w:pPr>
      <w:tabs>
        <w:tab w:val="end" w:leader="dot" w:pos="418.15pt"/>
      </w:tabs>
      <w:spacing w:after="0pt"/>
      <w:ind w:start="30.05pt"/>
    </w:pPr>
  </w:style>
  <w:style w:type="paragraph" w:styleId="Verzeichnis5">
    <w:name w:val="toc 5"/>
    <w:basedOn w:val="Standard"/>
    <w:next w:val="Standard"/>
    <w:autoRedefine/>
    <w:semiHidden/>
    <w:rsid w:val="00362E58"/>
    <w:pPr>
      <w:tabs>
        <w:tab w:val="end" w:leader="dot" w:pos="418.15pt"/>
      </w:tabs>
      <w:spacing w:after="0pt"/>
      <w:ind w:start="39.95pt"/>
    </w:pPr>
  </w:style>
  <w:style w:type="character" w:styleId="Hyperlink">
    <w:name w:val="Hyperlink"/>
    <w:uiPriority w:val="99"/>
    <w:rsid w:val="00263B8C"/>
    <w:rPr>
      <w:rFonts w:ascii="Calibri" w:hAnsi="Calibri"/>
      <w:color w:val="0000FF"/>
      <w:sz w:val="20"/>
      <w:u w:val="single"/>
    </w:rPr>
  </w:style>
  <w:style w:type="character" w:customStyle="1" w:styleId="wernera">
    <w:name w:val="werner_a"/>
    <w:semiHidden/>
    <w:rsid w:val="003940FD"/>
    <w:rPr>
      <w:rFonts w:ascii="Arial" w:hAnsi="Arial" w:cs="Arial"/>
      <w:color w:val="auto"/>
      <w:sz w:val="20"/>
      <w:szCs w:val="20"/>
    </w:rPr>
  </w:style>
  <w:style w:type="table" w:styleId="Tabellenraster">
    <w:name w:val="Table Grid"/>
    <w:basedOn w:val="NormaleTabelle"/>
    <w:rsid w:val="00211AEC"/>
    <w:pPr>
      <w:spacing w:after="8pt" w:line="18pt" w:lineRule="auto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rsid w:val="00263B8C"/>
    <w:rPr>
      <w:rFonts w:ascii="Calibri" w:hAnsi="Calibri"/>
      <w:color w:val="800080"/>
      <w:sz w:val="20"/>
      <w:u w:val="single"/>
    </w:rPr>
  </w:style>
  <w:style w:type="paragraph" w:styleId="Kopfzeile">
    <w:name w:val="header"/>
    <w:basedOn w:val="Standard"/>
    <w:link w:val="KopfzeileZchn"/>
    <w:uiPriority w:val="99"/>
    <w:rsid w:val="003434A6"/>
    <w:pPr>
      <w:tabs>
        <w:tab w:val="center" w:pos="226.80pt"/>
        <w:tab w:val="end" w:pos="453.60pt"/>
      </w:tabs>
      <w:spacing w:after="0pt"/>
    </w:pPr>
  </w:style>
  <w:style w:type="character" w:customStyle="1" w:styleId="KopfzeileZchn">
    <w:name w:val="Kopfzeile Zchn"/>
    <w:basedOn w:val="Absatz-Standardschriftart"/>
    <w:link w:val="Kopfzeile"/>
    <w:uiPriority w:val="99"/>
    <w:rsid w:val="003434A6"/>
  </w:style>
  <w:style w:type="numbering" w:customStyle="1" w:styleId="berschriften-Gliederung">
    <w:name w:val="Überschriften-Gliederung"/>
    <w:basedOn w:val="KeineListe"/>
    <w:uiPriority w:val="99"/>
    <w:rsid w:val="00DF54C9"/>
    <w:pPr>
      <w:numPr>
        <w:numId w:val="1"/>
      </w:numPr>
    </w:pPr>
  </w:style>
  <w:style w:type="numbering" w:customStyle="1" w:styleId="FormatvorlageNummerierteListeLinks063cmHngend063cm">
    <w:name w:val="Formatvorlage Nummerierte Liste Links:  063 cm Hängend:  063 cm"/>
    <w:basedOn w:val="KeineListe"/>
    <w:rsid w:val="006624D4"/>
    <w:pPr>
      <w:numPr>
        <w:numId w:val="2"/>
      </w:numPr>
    </w:pPr>
  </w:style>
  <w:style w:type="numbering" w:customStyle="1" w:styleId="Liste-neu">
    <w:name w:val="Liste - neu"/>
    <w:basedOn w:val="KeineListe"/>
    <w:uiPriority w:val="99"/>
    <w:rsid w:val="0033750D"/>
    <w:pPr>
      <w:numPr>
        <w:numId w:val="3"/>
      </w:numPr>
    </w:pPr>
  </w:style>
  <w:style w:type="paragraph" w:styleId="Liste">
    <w:name w:val="List"/>
    <w:basedOn w:val="Standard"/>
    <w:rsid w:val="00BC272A"/>
    <w:pPr>
      <w:numPr>
        <w:numId w:val="4"/>
      </w:numPr>
      <w:ind w:start="17.85pt" w:hanging="17.85pt"/>
    </w:pPr>
  </w:style>
  <w:style w:type="paragraph" w:styleId="Listenabsatz">
    <w:name w:val="List Paragraph"/>
    <w:basedOn w:val="Standard"/>
    <w:uiPriority w:val="34"/>
    <w:qFormat/>
    <w:rsid w:val="006624D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65ADF"/>
    <w:pPr>
      <w:keepLines/>
      <w:numPr>
        <w:numId w:val="0"/>
      </w:numPr>
      <w:spacing w:after="0pt" w:line="12.95pt" w:lineRule="auto"/>
      <w:outlineLvl w:val="9"/>
    </w:pPr>
    <w:rPr>
      <w:rFonts w:asciiTheme="majorHAnsi" w:eastAsiaTheme="majorEastAsia" w:hAnsiTheme="majorHAnsi" w:cstheme="majorBidi"/>
      <w:b w:val="0"/>
      <w:color w:val="0089BF" w:themeColor="accent1" w:themeShade="BF"/>
      <w:kern w:val="0"/>
      <w:sz w:val="32"/>
      <w:szCs w:val="32"/>
    </w:rPr>
  </w:style>
  <w:style w:type="paragraph" w:styleId="Liste2">
    <w:name w:val="List 2"/>
    <w:basedOn w:val="Standard"/>
    <w:rsid w:val="00BC272A"/>
    <w:pPr>
      <w:numPr>
        <w:ilvl w:val="1"/>
        <w:numId w:val="4"/>
      </w:numPr>
      <w:ind w:start="36.55pt" w:hanging="18.70pt"/>
    </w:pPr>
  </w:style>
  <w:style w:type="paragraph" w:styleId="Liste3">
    <w:name w:val="List 3"/>
    <w:basedOn w:val="Standard"/>
    <w:rsid w:val="00BC272A"/>
    <w:pPr>
      <w:numPr>
        <w:ilvl w:val="2"/>
        <w:numId w:val="4"/>
      </w:numPr>
      <w:ind w:start="53.85pt" w:hanging="17pt"/>
    </w:pPr>
  </w:style>
  <w:style w:type="paragraph" w:styleId="Funotentext">
    <w:name w:val="footnote text"/>
    <w:basedOn w:val="Standard"/>
    <w:link w:val="FunotentextZchn"/>
    <w:uiPriority w:val="99"/>
    <w:unhideWhenUsed/>
    <w:rsid w:val="000134B2"/>
    <w:pPr>
      <w:spacing w:after="0pt"/>
    </w:pPr>
    <w:rPr>
      <w:rFonts w:asciiTheme="minorHAnsi" w:eastAsiaTheme="minorEastAsia" w:hAnsiTheme="minorHAnsi"/>
      <w:color w:val="auto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134B2"/>
    <w:rPr>
      <w:rFonts w:asciiTheme="minorHAnsi" w:eastAsiaTheme="minorEastAsia" w:hAnsiTheme="minorHAnsi"/>
      <w:color w:val="auto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0134B2"/>
    <w:rPr>
      <w:i/>
      <w:iCs/>
    </w:rPr>
  </w:style>
  <w:style w:type="table" w:styleId="HelleSchattierung-Akzent1">
    <w:name w:val="Light Shading Accent 1"/>
    <w:basedOn w:val="NormaleTabelle"/>
    <w:uiPriority w:val="60"/>
    <w:rsid w:val="000134B2"/>
    <w:rPr>
      <w:rFonts w:asciiTheme="minorHAnsi" w:eastAsiaTheme="minorEastAsia" w:hAnsiTheme="minorHAnsi" w:cstheme="minorBidi"/>
      <w:color w:val="0089BF" w:themeColor="accent1" w:themeShade="BF"/>
    </w:rPr>
    <w:tblPr>
      <w:tblStyleRowBandSize w:val="1"/>
      <w:tblStyleColBandSize w:val="1"/>
      <w:tblBorders>
        <w:top w:val="single" w:sz="8" w:space="0" w:color="00B7FF" w:themeColor="accent1"/>
        <w:bottom w:val="single" w:sz="8" w:space="0" w:color="00B7FF" w:themeColor="accen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B7FF" w:themeColor="accent1"/>
          <w:start w:val="nil"/>
          <w:bottom w:val="single" w:sz="8" w:space="0" w:color="00B7FF" w:themeColor="accen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B7FF" w:themeColor="accent1"/>
          <w:start w:val="nil"/>
          <w:bottom w:val="single" w:sz="8" w:space="0" w:color="00B7FF" w:themeColor="accen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EDFF" w:themeFill="accen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C0EDFF" w:themeFill="accent1" w:themeFillTint="3F"/>
      </w:tcPr>
    </w:tblStylePr>
  </w:style>
  <w:style w:type="paragraph" w:styleId="Fuzeile">
    <w:name w:val="footer"/>
    <w:basedOn w:val="Standard"/>
    <w:link w:val="FuzeileZchn"/>
    <w:rsid w:val="00B209C7"/>
    <w:pPr>
      <w:tabs>
        <w:tab w:val="center" w:pos="226.80pt"/>
        <w:tab w:val="end" w:pos="453.60pt"/>
      </w:tabs>
      <w:spacing w:after="0pt"/>
    </w:pPr>
  </w:style>
  <w:style w:type="character" w:customStyle="1" w:styleId="FuzeileZchn">
    <w:name w:val="Fußzeile Zchn"/>
    <w:basedOn w:val="Absatz-Standardschriftart"/>
    <w:link w:val="Fuzeile"/>
    <w:rsid w:val="00B209C7"/>
    <w:rPr>
      <w:color w:val="4D4D4D"/>
      <w:sz w:val="20"/>
    </w:rPr>
  </w:style>
  <w:style w:type="table" w:styleId="Listentabelle7farbig">
    <w:name w:val="List Table 7 Colorful"/>
    <w:basedOn w:val="NormaleTabelle"/>
    <w:uiPriority w:val="52"/>
    <w:rsid w:val="008771BC"/>
    <w:rPr>
      <w:color w:val="4D4D4D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text1"/>
        </w:tcBorders>
        <w:shd w:val="clear" w:color="auto" w:fill="FFFFFF" w:themeFill="background1"/>
      </w:tcPr>
    </w:tblStylePr>
    <w:tblStylePr w:type="firstCol">
      <w:pPr>
        <w:jc w:val="end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end w:val="single" w:sz="4" w:space="0" w:color="4D4D4D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start w:val="single" w:sz="4" w:space="0" w:color="4D4D4D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text1" w:themeFillTint="33"/>
      </w:tcPr>
    </w:tblStylePr>
    <w:tblStylePr w:type="band1Horz">
      <w:tblPr/>
      <w:tcPr>
        <w:shd w:val="clear" w:color="auto" w:fill="DBDBDB" w:themeFill="text1" w:themeFillTint="33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  <w:tblStylePr w:type="seCell">
      <w:tblPr/>
      <w:tcPr>
        <w:tcBorders>
          <w:start w:val="nil"/>
        </w:tcBorders>
      </w:tcPr>
    </w:tblStylePr>
    <w:tblStylePr w:type="swCell">
      <w:tblPr/>
      <w:tcPr>
        <w:tcBorders>
          <w:end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8F1A63"/>
    <w:rPr>
      <w:color w:val="4D4D4D" w:themeColor="text1"/>
    </w:rPr>
    <w:tblPr>
      <w:tblStyleRowBandSize w:val="1"/>
      <w:tblStyleColBandSize w:val="1"/>
      <w:tblBorders>
        <w:top w:val="single" w:sz="4" w:space="0" w:color="4D4D4D" w:themeColor="text1"/>
        <w:bottom w:val="single" w:sz="4" w:space="0" w:color="4D4D4D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3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table" w:styleId="EinfacheTabelle3">
    <w:name w:val="Plain Table 3"/>
    <w:basedOn w:val="NormaleTabelle"/>
    <w:uiPriority w:val="43"/>
    <w:rsid w:val="008F1A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paragraph" w:styleId="Titel">
    <w:name w:val="Title"/>
    <w:basedOn w:val="Standard"/>
    <w:next w:val="Standard"/>
    <w:link w:val="TitelZchn"/>
    <w:qFormat/>
    <w:rsid w:val="00B11170"/>
    <w:pPr>
      <w:spacing w:after="0pt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rsid w:val="00B11170"/>
    <w:rPr>
      <w:rFonts w:asciiTheme="majorHAnsi" w:eastAsiaTheme="majorEastAsia" w:hAnsiTheme="majorHAnsi" w:cstheme="majorBidi"/>
      <w:color w:val="auto"/>
      <w:spacing w:val="-10"/>
      <w:kern w:val="28"/>
      <w:sz w:val="24"/>
      <w:szCs w:val="56"/>
    </w:rPr>
  </w:style>
  <w:style w:type="table" w:customStyle="1" w:styleId="Sycor">
    <w:name w:val="Sycor"/>
    <w:basedOn w:val="EinfacheTabelle1"/>
    <w:uiPriority w:val="99"/>
    <w:rsid w:val="0088522E"/>
    <w:tblPr>
      <w:tblBorders>
        <w:top w:val="single" w:sz="4" w:space="0" w:color="808080" w:themeColor="background1" w:themeShade="80"/>
        <w:start w:val="single" w:sz="4" w:space="0" w:color="808080" w:themeColor="background1" w:themeShade="80"/>
        <w:bottom w:val="single" w:sz="4" w:space="0" w:color="808080" w:themeColor="background1" w:themeShade="80"/>
        <w:end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Calibri" w:hAnsi="Calibri"/>
        <w:b/>
        <w:bCs/>
        <w:color w:val="FFFFFF" w:themeColor="background1"/>
        <w:sz w:val="20"/>
      </w:rPr>
      <w:tblPr/>
      <w:tcPr>
        <w:tcBorders>
          <w:insideH w:val="nil"/>
          <w:insideV w:val="nil"/>
        </w:tcBorders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ascii="Calibri" w:hAnsi="Calibri"/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88522E"/>
    <w:tblPr>
      <w:tblStyleRowBandSize w:val="1"/>
      <w:tblStyleColBandSize w:val="1"/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cor-Variante2">
    <w:name w:val="Sycor - Variante 2"/>
    <w:basedOn w:val="Listentabelle2"/>
    <w:uiPriority w:val="99"/>
    <w:rsid w:val="0088522E"/>
    <w:rPr>
      <w:color w:val="auto"/>
      <w:sz w:val="20"/>
      <w:szCs w:val="20"/>
    </w:rPr>
    <w:tblPr/>
    <w:tblStylePr w:type="firstRow">
      <w:rPr>
        <w:b/>
        <w:bCs/>
      </w:rPr>
      <w:tblPr/>
      <w:tcPr>
        <w:tcBorders>
          <w:top w:val="nil"/>
          <w:start w:val="nil"/>
          <w:bottom w:val="nil"/>
          <w:end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3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table" w:styleId="Listentabelle2">
    <w:name w:val="List Table 2"/>
    <w:basedOn w:val="NormaleTabelle"/>
    <w:uiPriority w:val="47"/>
    <w:rsid w:val="0088522E"/>
    <w:tblPr>
      <w:tblStyleRowBandSize w:val="1"/>
      <w:tblStyleColBandSize w:val="1"/>
      <w:tblBorders>
        <w:top w:val="single" w:sz="4" w:space="0" w:color="949494" w:themeColor="text1" w:themeTint="99"/>
        <w:bottom w:val="single" w:sz="4" w:space="0" w:color="949494" w:themeColor="text1" w:themeTint="99"/>
        <w:insideH w:val="single" w:sz="4" w:space="0" w:color="949494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3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character" w:styleId="Seitenzahl">
    <w:name w:val="page number"/>
    <w:basedOn w:val="Absatz-Standardschriftart"/>
    <w:rsid w:val="00DA0A6C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2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8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4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459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1040">
                      <w:marLeft w:val="116.25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563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17950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23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2785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371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1842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991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9678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9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oter" Target="footer1.xml"/><Relationship Id="rId18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header" Target="header2.xml"/><Relationship Id="rId17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footer" Target="footer3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5" Type="http://purl.oclc.org/ooxml/officeDocument/relationships/header" Target="header3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Schnurpfeil\Sycor%20GmbH\SycorShare%20-%20OfficeVorlagen\vorlage_sycor-mit-logo.dotx" TargetMode="External"/></Relationships>
</file>

<file path=word/theme/theme1.xml><?xml version="1.0" encoding="utf-8"?>
<a:theme xmlns:a="http://purl.oclc.org/ooxml/drawingml/main" name="Design-sycor">
  <a:themeElements>
    <a:clrScheme name="Sycor">
      <a:dk1>
        <a:srgbClr val="4D4D4D"/>
      </a:dk1>
      <a:lt1>
        <a:srgbClr val="FFFFFF"/>
      </a:lt1>
      <a:dk2>
        <a:srgbClr val="878787"/>
      </a:dk2>
      <a:lt2>
        <a:srgbClr val="FFFFFF"/>
      </a:lt2>
      <a:accent1>
        <a:srgbClr val="00B7FF"/>
      </a:accent1>
      <a:accent2>
        <a:srgbClr val="2D73B5"/>
      </a:accent2>
      <a:accent3>
        <a:srgbClr val="F19124"/>
      </a:accent3>
      <a:accent4>
        <a:srgbClr val="F8B10C"/>
      </a:accent4>
      <a:accent5>
        <a:srgbClr val="80B71B"/>
      </a:accent5>
      <a:accent6>
        <a:srgbClr val="00A576"/>
      </a:accent6>
      <a:hlink>
        <a:srgbClr val="0563C1"/>
      </a:hlink>
      <a:folHlink>
        <a:srgbClr val="954F72"/>
      </a:folHlink>
    </a:clrScheme>
    <a:fontScheme name="Syco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sign-sycor" id="{F30F43F3-30BA-4E58-A3D3-DA6FC0BA0847}" vid="{E4E5FA30-245B-4D1B-ABD5-F37009EFFF37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0187f0-b85a-4b67-84d7-7bc027c11322">
      <Terms xmlns="http://schemas.microsoft.com/office/infopath/2007/PartnerControls"/>
    </lcf76f155ced4ddcb4097134ff3c332f>
    <TaxCatchAll xmlns="deb6ea1e-9d70-4ef1-aa34-ec28b42c9b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E31E210B1FC6438D11F6D21009CD14" ma:contentTypeVersion="11" ma:contentTypeDescription="Ein neues Dokument erstellen." ma:contentTypeScope="" ma:versionID="c8b59b1ccacf81e10ba28b6dc510107a">
  <xsd:schema xmlns:xsd="http://www.w3.org/2001/XMLSchema" xmlns:xs="http://www.w3.org/2001/XMLSchema" xmlns:p="http://schemas.microsoft.com/office/2006/metadata/properties" xmlns:ns2="390187f0-b85a-4b67-84d7-7bc027c11322" xmlns:ns3="deb6ea1e-9d70-4ef1-aa34-ec28b42c9b5e" targetNamespace="http://schemas.microsoft.com/office/2006/metadata/properties" ma:root="true" ma:fieldsID="fb037a7790c51a6d7ebf15a2dec73012" ns2:_="" ns3:_="">
    <xsd:import namespace="390187f0-b85a-4b67-84d7-7bc027c11322"/>
    <xsd:import namespace="deb6ea1e-9d70-4ef1-aa34-ec28b42c9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187f0-b85a-4b67-84d7-7bc027c113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7b4364-f5ca-44e6-889f-6fa92b690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ea1e-9d70-4ef1-aa34-ec28b42c9b5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54087cd-f8b6-491a-8a89-244304ae6dbf}" ma:internalName="TaxCatchAll" ma:showField="CatchAllData" ma:web="deb6ea1e-9d70-4ef1-aa34-ec28b42c9b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22EDCD4-4B14-4F6D-89CB-33AE36C2C516}">
  <ds:schemaRefs>
    <ds:schemaRef ds:uri="http://schemas.microsoft.com/office/2006/metadata/properties"/>
    <ds:schemaRef ds:uri="http://schemas.microsoft.com/office/infopath/2007/PartnerControls"/>
    <ds:schemaRef ds:uri="390187f0-b85a-4b67-84d7-7bc027c11322"/>
    <ds:schemaRef ds:uri="deb6ea1e-9d70-4ef1-aa34-ec28b42c9b5e"/>
  </ds:schemaRefs>
</ds:datastoreItem>
</file>

<file path=customXml/itemProps2.xml><?xml version="1.0" encoding="utf-8"?>
<ds:datastoreItem xmlns:ds="http://purl.oclc.org/ooxml/officeDocument/customXml" ds:itemID="{19E7377B-C8CA-4524-9890-384A75BF1B27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CCFA2D89-DE69-48DF-BB7B-247396BB2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187f0-b85a-4b67-84d7-7bc027c11322"/>
    <ds:schemaRef ds:uri="deb6ea1e-9d70-4ef1-aa34-ec28b42c9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purl.oclc.org/ooxml/officeDocument/customXml" ds:itemID="{E0B4737E-7385-453B-B69B-DA59D8BA668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vorlage_sycor-mit-logo.dotx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normal</vt:lpstr>
    </vt:vector>
  </TitlesOfParts>
  <Company>SYCOR GmbH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normal</dc:title>
  <dc:subject/>
  <dc:creator>Schnurpfeil, Kevin William</dc:creator>
  <cp:keywords/>
  <dc:description/>
  <cp:lastModifiedBy>Schnurpfeil, Kevin</cp:lastModifiedBy>
  <cp:revision>1</cp:revision>
  <cp:lastPrinted>2015-01-13T07:44:00Z</cp:lastPrinted>
  <dcterms:created xsi:type="dcterms:W3CDTF">2022-12-20T13:56:00Z</dcterms:created>
  <dcterms:modified xsi:type="dcterms:W3CDTF">2022-12-20T14:21:00Z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0x0101007CE31E210B1FC6438D11F6D21009CD14</vt:lpwstr>
  </property>
</Properties>
</file>